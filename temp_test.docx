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21"/>
        <w:tblW w:w="4944" w:type="pct"/>
        <w:tblBorders>
          <w:insideV w:val="single" w:sz="4" w:space="0" w:color="4CAEC9"/>
        </w:tblBorders>
        <w:tblLook w:val="04A0" w:firstRow="1" w:lastRow="0" w:firstColumn="1" w:lastColumn="0" w:noHBand="0" w:noVBand="1"/>
      </w:tblPr>
      <w:tblGrid>
        <w:gridCol w:w="4111"/>
        <w:gridCol w:w="6238"/>
      </w:tblGrid>
      <w:tr w:rsidR="00971F91" w14:paraId="6EE72F94" w14:textId="77777777" w:rsidTr="00965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Align w:val="center"/>
          </w:tcPr>
          <w:p w14:paraId="363D8510" w14:textId="77777777" w:rsidR="00971F91" w:rsidRDefault="00971F91" w:rsidP="00A952CD">
            <w:pPr>
              <w:tabs>
                <w:tab w:val="right" w:leader="underscore" w:pos="10206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ФИО сотрудника</w:t>
            </w:r>
          </w:p>
        </w:tc>
        <w:tc>
          <w:tcPr>
            <w:tcW w:w="3014" w:type="pct"/>
            <w:vAlign w:val="center"/>
          </w:tcPr>
          <w:p w14:paraId="71268C74" w14:textId="6360FCC8" w:rsidR="00971F91" w:rsidRPr="009D6D3B" w:rsidRDefault="00971F91" w:rsidP="00A952CD">
            <w:pPr>
              <w:tabs>
                <w:tab w:val="right" w:leader="underscore" w:pos="10206"/>
              </w:tabs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</w:tr>
      <w:tr w:rsidR="00971F91" w14:paraId="7EC42F06" w14:textId="77777777" w:rsidTr="0096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shd w:val="clear" w:color="auto" w:fill="B8DFEA"/>
            <w:vAlign w:val="center"/>
          </w:tcPr>
          <w:p w14:paraId="36194145" w14:textId="77777777" w:rsidR="00971F91" w:rsidRDefault="00971F91" w:rsidP="00A952CD">
            <w:pPr>
              <w:tabs>
                <w:tab w:val="right" w:leader="underscore" w:pos="10206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Дата проведения тестирования</w:t>
            </w:r>
          </w:p>
        </w:tc>
        <w:tc>
          <w:tcPr>
            <w:tcW w:w="3014" w:type="pct"/>
            <w:shd w:val="clear" w:color="auto" w:fill="B8DFEA"/>
            <w:vAlign w:val="center"/>
          </w:tcPr>
          <w:p w14:paraId="01E9BB54" w14:textId="77777777" w:rsidR="00971F91" w:rsidRDefault="00971F91" w:rsidP="00A952CD">
            <w:pPr>
              <w:tabs>
                <w:tab w:val="right" w:leader="underscore" w:pos="10206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71F91" w14:paraId="4AAF95E4" w14:textId="77777777" w:rsidTr="00965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vAlign w:val="center"/>
          </w:tcPr>
          <w:p w14:paraId="474CEB26" w14:textId="77777777" w:rsidR="00971F91" w:rsidRDefault="00971F91" w:rsidP="00A952CD">
            <w:pPr>
              <w:tabs>
                <w:tab w:val="right" w:leader="underscore" w:pos="10206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Время начала тестирования</w:t>
            </w:r>
          </w:p>
        </w:tc>
        <w:tc>
          <w:tcPr>
            <w:tcW w:w="3014" w:type="pct"/>
            <w:vAlign w:val="center"/>
          </w:tcPr>
          <w:p w14:paraId="6CE5E5D9" w14:textId="77777777" w:rsidR="00971F91" w:rsidRDefault="00971F91" w:rsidP="00A952CD">
            <w:pPr>
              <w:tabs>
                <w:tab w:val="right" w:leader="underscore" w:pos="10206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71F91" w14:paraId="5CE83E92" w14:textId="77777777" w:rsidTr="0096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shd w:val="clear" w:color="auto" w:fill="B8DFEA"/>
            <w:vAlign w:val="center"/>
          </w:tcPr>
          <w:p w14:paraId="4D162092" w14:textId="77777777" w:rsidR="00971F91" w:rsidRDefault="00971F91" w:rsidP="00A952CD">
            <w:pPr>
              <w:tabs>
                <w:tab w:val="right" w:leader="underscore" w:pos="10206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Время окончания тестирования</w:t>
            </w:r>
          </w:p>
        </w:tc>
        <w:tc>
          <w:tcPr>
            <w:tcW w:w="3014" w:type="pct"/>
            <w:shd w:val="clear" w:color="auto" w:fill="B8DFEA"/>
            <w:vAlign w:val="center"/>
          </w:tcPr>
          <w:p w14:paraId="64EC6B96" w14:textId="77777777" w:rsidR="00971F91" w:rsidRDefault="00971F91" w:rsidP="00A952CD">
            <w:pPr>
              <w:tabs>
                <w:tab w:val="right" w:leader="underscore" w:pos="10206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F5E89" w:rsidRPr="006F5E89" w14:paraId="77364A78" w14:textId="77777777" w:rsidTr="00965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pct"/>
            <w:shd w:val="clear" w:color="auto" w:fill="auto"/>
            <w:vAlign w:val="center"/>
          </w:tcPr>
          <w:p w14:paraId="38DA55D9" w14:textId="3250323D" w:rsidR="0096597D" w:rsidRPr="006F5E89" w:rsidRDefault="0096597D" w:rsidP="00A952CD">
            <w:pPr>
              <w:tabs>
                <w:tab w:val="right" w:leader="underscore" w:pos="10206"/>
              </w:tabs>
              <w:spacing w:before="60" w:after="60"/>
              <w:rPr>
                <w:rFonts w:cs="Arial"/>
                <w:b w:val="0"/>
                <w:bCs w:val="0"/>
                <w:color w:val="FF0000"/>
              </w:rPr>
            </w:pPr>
            <w:r w:rsidRPr="006F5E89">
              <w:rPr>
                <w:rFonts w:cs="Arial"/>
                <w:color w:val="FF0000"/>
              </w:rPr>
              <w:t>Результат (число верных ответов)</w:t>
            </w:r>
          </w:p>
        </w:tc>
        <w:tc>
          <w:tcPr>
            <w:tcW w:w="3014" w:type="pct"/>
            <w:shd w:val="clear" w:color="auto" w:fill="auto"/>
            <w:vAlign w:val="center"/>
          </w:tcPr>
          <w:p w14:paraId="2B1C4957" w14:textId="77777777" w:rsidR="0096597D" w:rsidRPr="006F5E89" w:rsidRDefault="0096597D" w:rsidP="0096597D">
            <w:pPr>
              <w:tabs>
                <w:tab w:val="right" w:leader="underscore" w:pos="10206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</w:rPr>
            </w:pPr>
          </w:p>
        </w:tc>
      </w:tr>
    </w:tbl>
    <w:p w14:paraId="330C32CB" w14:textId="77777777" w:rsidR="00422513" w:rsidRDefault="00422513" w:rsidP="00422513">
      <w:pPr>
        <w:tabs>
          <w:tab w:val="right" w:leader="underscore" w:pos="10206"/>
        </w:tabs>
        <w:spacing w:after="0" w:line="360" w:lineRule="auto"/>
        <w:jc w:val="both"/>
        <w:rPr>
          <w:rFonts w:ascii="Arial" w:hAnsi="Arial" w:cs="Arial"/>
        </w:rPr>
      </w:pPr>
    </w:p>
    <w:sectPr w:rsidR="00422513" w:rsidSect="005315D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56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DA56" w14:textId="77777777" w:rsidR="002A4A4F" w:rsidRDefault="002A4A4F" w:rsidP="00B2640E">
      <w:pPr>
        <w:spacing w:after="0" w:line="240" w:lineRule="auto"/>
      </w:pPr>
      <w:r>
        <w:separator/>
      </w:r>
    </w:p>
  </w:endnote>
  <w:endnote w:type="continuationSeparator" w:id="0">
    <w:p w14:paraId="709A2BAA" w14:textId="77777777" w:rsidR="002A4A4F" w:rsidRDefault="002A4A4F" w:rsidP="00B2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4F66" w14:textId="77777777" w:rsidR="00F62151" w:rsidRPr="001657EA" w:rsidRDefault="00F62151" w:rsidP="001657EA">
    <w:pPr>
      <w:pStyle w:val="a5"/>
      <w:tabs>
        <w:tab w:val="clear" w:pos="9355"/>
        <w:tab w:val="right" w:pos="9746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92F8DE" wp14:editId="086215D3">
              <wp:simplePos x="0" y="0"/>
              <wp:positionH relativeFrom="page">
                <wp:posOffset>0</wp:posOffset>
              </wp:positionH>
              <wp:positionV relativeFrom="paragraph">
                <wp:posOffset>-160325</wp:posOffset>
              </wp:positionV>
              <wp:extent cx="7533564" cy="45719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3564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rgbClr val="95CFDF"/>
                          </a:gs>
                          <a:gs pos="100000">
                            <a:srgbClr val="4CAEC9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DBBB73E" id="Прямоугольник 4" o:spid="_x0000_s1026" style="position:absolute;margin-left:0;margin-top:-12.6pt;width:593.2pt;height:3.6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" fillcolor="#f6f8fc [180]" stroked="f" strokeweight="1pt">
              <v:fill color2="#4caec9" rotate="t" angle="90" colors="0 #f6f8fc;48497f #95cfdf;1 #4caec9" focus="100%" type="gradient"/>
              <w10:wrap anchorx="page"/>
            </v:rect>
          </w:pict>
        </mc:Fallback>
      </mc:AlternateContent>
    </w:r>
    <w:sdt>
      <w:sdtPr>
        <w:rPr>
          <w:rFonts w:ascii="Arial" w:hAnsi="Arial" w:cs="Arial"/>
          <w:color w:val="808080" w:themeColor="background1" w:themeShade="80"/>
          <w:sz w:val="18"/>
          <w:szCs w:val="18"/>
        </w:rPr>
        <w:id w:val="212818923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1475568228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Подготовил</w:t>
            </w:r>
            <w:r w:rsidRPr="001657EA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: Коцур О.А.</w:t>
            </w:r>
            <w:r w:rsidRPr="001657EA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ab/>
            </w:r>
            <w:r w:rsidRPr="001657EA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ab/>
              <w:t xml:space="preserve">Страница </w:t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t>2</w:t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1657EA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из </w:t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t>2</w:t>
            </w:r>
            <w:r w:rsidRPr="001657EA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171507342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EE8778" w14:textId="77777777" w:rsidR="00F62151" w:rsidRPr="00CE3034" w:rsidRDefault="00CE3034" w:rsidP="00CE3034">
            <w:pPr>
              <w:pStyle w:val="a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034">
              <w:rPr>
                <w:rFonts w:ascii="Arial" w:hAnsi="Arial" w:cs="Arial"/>
                <w:sz w:val="20"/>
                <w:szCs w:val="20"/>
              </w:rPr>
              <w:t xml:space="preserve">Страница </w:t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CE3034">
              <w:rPr>
                <w:rFonts w:ascii="Arial" w:hAnsi="Arial" w:cs="Arial"/>
                <w:sz w:val="20"/>
                <w:szCs w:val="20"/>
              </w:rPr>
              <w:t xml:space="preserve"> из </w:t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CE303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C6AA" w14:textId="77777777" w:rsidR="002A4A4F" w:rsidRDefault="002A4A4F" w:rsidP="00B2640E">
      <w:pPr>
        <w:spacing w:after="0" w:line="240" w:lineRule="auto"/>
      </w:pPr>
      <w:r>
        <w:separator/>
      </w:r>
    </w:p>
  </w:footnote>
  <w:footnote w:type="continuationSeparator" w:id="0">
    <w:p w14:paraId="03C27A34" w14:textId="77777777" w:rsidR="002A4A4F" w:rsidRDefault="002A4A4F" w:rsidP="00B26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3DAF" w14:textId="77777777" w:rsidR="00F62151" w:rsidRDefault="00F62151" w:rsidP="00391913">
    <w:pPr>
      <w:pStyle w:val="a3"/>
      <w:jc w:val="right"/>
      <w:rPr>
        <w:sz w:val="18"/>
        <w:szCs w:val="18"/>
      </w:rPr>
    </w:pPr>
    <w:r w:rsidRPr="00391913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157099C" wp14:editId="1318825C">
          <wp:simplePos x="0" y="0"/>
          <wp:positionH relativeFrom="margin">
            <wp:align>left</wp:align>
          </wp:positionH>
          <wp:positionV relativeFrom="paragraph">
            <wp:posOffset>-155271</wp:posOffset>
          </wp:positionV>
          <wp:extent cx="2562259" cy="540000"/>
          <wp:effectExtent l="0" t="0" r="0" b="0"/>
          <wp:wrapSquare wrapText="bothSides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2259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7D0F3B" w14:textId="77777777" w:rsidR="00F62151" w:rsidRDefault="00F62151" w:rsidP="00391913">
    <w:pPr>
      <w:pStyle w:val="a3"/>
      <w:jc w:val="right"/>
      <w:rPr>
        <w:sz w:val="18"/>
        <w:szCs w:val="18"/>
      </w:rPr>
    </w:pPr>
  </w:p>
  <w:p w14:paraId="52BE2E2A" w14:textId="77777777" w:rsidR="00F62151" w:rsidRPr="00391913" w:rsidRDefault="00F62151" w:rsidP="00391913">
    <w:pPr>
      <w:pStyle w:val="a3"/>
      <w:jc w:val="right"/>
      <w:rPr>
        <w:sz w:val="18"/>
        <w:szCs w:val="18"/>
      </w:rPr>
    </w:pPr>
    <w:r w:rsidRPr="0039191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4DD159" wp14:editId="7A651992">
              <wp:simplePos x="0" y="0"/>
              <wp:positionH relativeFrom="column">
                <wp:posOffset>-671830</wp:posOffset>
              </wp:positionH>
              <wp:positionV relativeFrom="paragraph">
                <wp:posOffset>215214</wp:posOffset>
              </wp:positionV>
              <wp:extent cx="7533005" cy="45085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3005" cy="4508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rgbClr val="95CFDF"/>
                          </a:gs>
                          <a:gs pos="100000">
                            <a:srgbClr val="4CAEC9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0F104" id="Прямоугольник 2" o:spid="_x0000_s1026" style="position:absolute;margin-left:-52.9pt;margin-top:16.95pt;width:593.1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" fillcolor="#f6f8fc [180]" stroked="f" strokeweight="1pt">
              <v:fill color2="#4caec9" rotate="t" angle="90" colors="0 #f6f8fc;48497f #95cfdf;1 #4caec9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228E" w14:textId="77777777" w:rsidR="00F62151" w:rsidRDefault="00F62151">
    <w:pPr>
      <w:pStyle w:val="a3"/>
    </w:pPr>
    <w:r w:rsidRPr="005023A2">
      <w:rPr>
        <w:noProof/>
      </w:rPr>
      <w:drawing>
        <wp:anchor distT="0" distB="0" distL="114300" distR="114300" simplePos="0" relativeHeight="251663360" behindDoc="0" locked="0" layoutInCell="1" allowOverlap="1" wp14:anchorId="35EBE378" wp14:editId="358245B1">
          <wp:simplePos x="0" y="0"/>
          <wp:positionH relativeFrom="margin">
            <wp:align>left</wp:align>
          </wp:positionH>
          <wp:positionV relativeFrom="paragraph">
            <wp:posOffset>-167615</wp:posOffset>
          </wp:positionV>
          <wp:extent cx="2559050" cy="539750"/>
          <wp:effectExtent l="0" t="0" r="0" b="0"/>
          <wp:wrapSquare wrapText="bothSides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90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023A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B85BA2" wp14:editId="78A048DD">
              <wp:simplePos x="0" y="0"/>
              <wp:positionH relativeFrom="page">
                <wp:posOffset>27305</wp:posOffset>
              </wp:positionH>
              <wp:positionV relativeFrom="paragraph">
                <wp:posOffset>493725</wp:posOffset>
              </wp:positionV>
              <wp:extent cx="7533005" cy="45085"/>
              <wp:effectExtent l="0" t="0" r="0" b="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3005" cy="4508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rgbClr val="95CFDF"/>
                          </a:gs>
                          <a:gs pos="100000">
                            <a:srgbClr val="4CAEC9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EC635" id="Прямоугольник 8" o:spid="_x0000_s1026" style="position:absolute;margin-left:2.15pt;margin-top:38.9pt;width:593.15pt;height:3.5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" fillcolor="#f6f8fc [180]" stroked="f" strokeweight="1pt">
              <v:fill color2="#4caec9" rotate="t" angle="90" colors="0 #f6f8fc;48497f #95cfdf;1 #4caec9" focus="100%" type="gradien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DCF"/>
    <w:multiLevelType w:val="hybridMultilevel"/>
    <w:tmpl w:val="E88A87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E006CB04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F5CF9"/>
    <w:multiLevelType w:val="hybridMultilevel"/>
    <w:tmpl w:val="20967F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96C09"/>
    <w:multiLevelType w:val="hybridMultilevel"/>
    <w:tmpl w:val="D974E3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E609B5"/>
    <w:multiLevelType w:val="hybridMultilevel"/>
    <w:tmpl w:val="3A0C5614"/>
    <w:lvl w:ilvl="0" w:tplc="E006CB0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D7E12"/>
    <w:multiLevelType w:val="hybridMultilevel"/>
    <w:tmpl w:val="8C647B56"/>
    <w:lvl w:ilvl="0" w:tplc="E006CB0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22431"/>
    <w:multiLevelType w:val="hybridMultilevel"/>
    <w:tmpl w:val="41D4ACAE"/>
    <w:lvl w:ilvl="0" w:tplc="E006CB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860E4"/>
    <w:multiLevelType w:val="hybridMultilevel"/>
    <w:tmpl w:val="8C647B56"/>
    <w:lvl w:ilvl="0" w:tplc="E006CB0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D345F"/>
    <w:multiLevelType w:val="hybridMultilevel"/>
    <w:tmpl w:val="C854BAB0"/>
    <w:lvl w:ilvl="0" w:tplc="E006CB0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A0F7C"/>
    <w:multiLevelType w:val="hybridMultilevel"/>
    <w:tmpl w:val="53208AA2"/>
    <w:lvl w:ilvl="0" w:tplc="10DE6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52F8E"/>
    <w:multiLevelType w:val="hybridMultilevel"/>
    <w:tmpl w:val="8C647B56"/>
    <w:lvl w:ilvl="0" w:tplc="E006CB0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D7BB5"/>
    <w:multiLevelType w:val="hybridMultilevel"/>
    <w:tmpl w:val="33EEA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E42F9"/>
    <w:multiLevelType w:val="hybridMultilevel"/>
    <w:tmpl w:val="27625E92"/>
    <w:lvl w:ilvl="0" w:tplc="10DE611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88825EC"/>
    <w:multiLevelType w:val="hybridMultilevel"/>
    <w:tmpl w:val="8C647B56"/>
    <w:lvl w:ilvl="0" w:tplc="E006CB0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00EF4"/>
    <w:multiLevelType w:val="hybridMultilevel"/>
    <w:tmpl w:val="AFE8D3B6"/>
    <w:lvl w:ilvl="0" w:tplc="10DE6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A1C17"/>
    <w:multiLevelType w:val="hybridMultilevel"/>
    <w:tmpl w:val="91EA22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416AE7"/>
    <w:multiLevelType w:val="hybridMultilevel"/>
    <w:tmpl w:val="CE8C6696"/>
    <w:lvl w:ilvl="0" w:tplc="10DE6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F4F6D"/>
    <w:multiLevelType w:val="hybridMultilevel"/>
    <w:tmpl w:val="8C647B56"/>
    <w:lvl w:ilvl="0" w:tplc="E006CB0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628DB"/>
    <w:multiLevelType w:val="hybridMultilevel"/>
    <w:tmpl w:val="1632E8D0"/>
    <w:lvl w:ilvl="0" w:tplc="E006CB04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E85ACD"/>
    <w:multiLevelType w:val="hybridMultilevel"/>
    <w:tmpl w:val="44028482"/>
    <w:lvl w:ilvl="0" w:tplc="E006CB04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633579"/>
    <w:multiLevelType w:val="hybridMultilevel"/>
    <w:tmpl w:val="8C647B56"/>
    <w:lvl w:ilvl="0" w:tplc="E006CB0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64E21"/>
    <w:multiLevelType w:val="hybridMultilevel"/>
    <w:tmpl w:val="2F5A1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"/>
  </w:num>
  <w:num w:numId="5">
    <w:abstractNumId w:val="13"/>
  </w:num>
  <w:num w:numId="6">
    <w:abstractNumId w:val="15"/>
  </w:num>
  <w:num w:numId="7">
    <w:abstractNumId w:val="14"/>
  </w:num>
  <w:num w:numId="8">
    <w:abstractNumId w:val="8"/>
  </w:num>
  <w:num w:numId="9">
    <w:abstractNumId w:val="2"/>
  </w:num>
  <w:num w:numId="10">
    <w:abstractNumId w:val="0"/>
  </w:num>
  <w:num w:numId="11">
    <w:abstractNumId w:val="17"/>
  </w:num>
  <w:num w:numId="12">
    <w:abstractNumId w:val="18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 w:numId="17">
    <w:abstractNumId w:val="9"/>
  </w:num>
  <w:num w:numId="18">
    <w:abstractNumId w:val="4"/>
  </w:num>
  <w:num w:numId="19">
    <w:abstractNumId w:val="19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91"/>
    <w:rsid w:val="000104EE"/>
    <w:rsid w:val="00053A10"/>
    <w:rsid w:val="000A2E5F"/>
    <w:rsid w:val="000B437E"/>
    <w:rsid w:val="000E477E"/>
    <w:rsid w:val="00111F76"/>
    <w:rsid w:val="00127084"/>
    <w:rsid w:val="00144540"/>
    <w:rsid w:val="001620B3"/>
    <w:rsid w:val="001657EA"/>
    <w:rsid w:val="001736FD"/>
    <w:rsid w:val="001C5FA0"/>
    <w:rsid w:val="00203BE2"/>
    <w:rsid w:val="00211D95"/>
    <w:rsid w:val="00215147"/>
    <w:rsid w:val="00232785"/>
    <w:rsid w:val="00264227"/>
    <w:rsid w:val="00266180"/>
    <w:rsid w:val="002974DA"/>
    <w:rsid w:val="002A346E"/>
    <w:rsid w:val="002A4A4F"/>
    <w:rsid w:val="0030657E"/>
    <w:rsid w:val="00322371"/>
    <w:rsid w:val="00334AF3"/>
    <w:rsid w:val="0033516A"/>
    <w:rsid w:val="00391913"/>
    <w:rsid w:val="003A292D"/>
    <w:rsid w:val="003C64D9"/>
    <w:rsid w:val="003D467B"/>
    <w:rsid w:val="003F227F"/>
    <w:rsid w:val="003F5966"/>
    <w:rsid w:val="003F61E4"/>
    <w:rsid w:val="00407086"/>
    <w:rsid w:val="00422513"/>
    <w:rsid w:val="00422703"/>
    <w:rsid w:val="00433571"/>
    <w:rsid w:val="00443112"/>
    <w:rsid w:val="00462165"/>
    <w:rsid w:val="00462FE5"/>
    <w:rsid w:val="00483E8E"/>
    <w:rsid w:val="0048521D"/>
    <w:rsid w:val="004A0F12"/>
    <w:rsid w:val="004A5939"/>
    <w:rsid w:val="004C188F"/>
    <w:rsid w:val="004C3B49"/>
    <w:rsid w:val="004D7BBC"/>
    <w:rsid w:val="005023A2"/>
    <w:rsid w:val="0052312D"/>
    <w:rsid w:val="005315D1"/>
    <w:rsid w:val="00584F65"/>
    <w:rsid w:val="005860B3"/>
    <w:rsid w:val="00587364"/>
    <w:rsid w:val="005A400F"/>
    <w:rsid w:val="005B2822"/>
    <w:rsid w:val="005D6FE4"/>
    <w:rsid w:val="005E390F"/>
    <w:rsid w:val="005E493A"/>
    <w:rsid w:val="006412B3"/>
    <w:rsid w:val="006632BE"/>
    <w:rsid w:val="00690345"/>
    <w:rsid w:val="006A5E30"/>
    <w:rsid w:val="006B151A"/>
    <w:rsid w:val="006D2FFA"/>
    <w:rsid w:val="006E4085"/>
    <w:rsid w:val="006F5E89"/>
    <w:rsid w:val="00705EAA"/>
    <w:rsid w:val="0071137E"/>
    <w:rsid w:val="00720A71"/>
    <w:rsid w:val="007221EC"/>
    <w:rsid w:val="00736FB8"/>
    <w:rsid w:val="0077036B"/>
    <w:rsid w:val="007802FA"/>
    <w:rsid w:val="007D74B1"/>
    <w:rsid w:val="007E1E5D"/>
    <w:rsid w:val="007F6F88"/>
    <w:rsid w:val="00807C90"/>
    <w:rsid w:val="00807E6F"/>
    <w:rsid w:val="0081784A"/>
    <w:rsid w:val="00833A3E"/>
    <w:rsid w:val="0084327F"/>
    <w:rsid w:val="008454C3"/>
    <w:rsid w:val="0085410C"/>
    <w:rsid w:val="008771AA"/>
    <w:rsid w:val="008A2832"/>
    <w:rsid w:val="00941B02"/>
    <w:rsid w:val="00952D1A"/>
    <w:rsid w:val="009566E1"/>
    <w:rsid w:val="00957D6C"/>
    <w:rsid w:val="0096597D"/>
    <w:rsid w:val="00971F91"/>
    <w:rsid w:val="00993B85"/>
    <w:rsid w:val="009D5966"/>
    <w:rsid w:val="009D6D3B"/>
    <w:rsid w:val="00A0118A"/>
    <w:rsid w:val="00A07361"/>
    <w:rsid w:val="00A56139"/>
    <w:rsid w:val="00A74DA7"/>
    <w:rsid w:val="00A9393C"/>
    <w:rsid w:val="00A94E32"/>
    <w:rsid w:val="00A952CD"/>
    <w:rsid w:val="00A9657E"/>
    <w:rsid w:val="00AC6ED6"/>
    <w:rsid w:val="00AE3190"/>
    <w:rsid w:val="00B0479A"/>
    <w:rsid w:val="00B071A4"/>
    <w:rsid w:val="00B14DDB"/>
    <w:rsid w:val="00B2640E"/>
    <w:rsid w:val="00B56D50"/>
    <w:rsid w:val="00B63A62"/>
    <w:rsid w:val="00B6562C"/>
    <w:rsid w:val="00B9064A"/>
    <w:rsid w:val="00BA15DE"/>
    <w:rsid w:val="00BA1EAF"/>
    <w:rsid w:val="00BB40FC"/>
    <w:rsid w:val="00BC5DA2"/>
    <w:rsid w:val="00BF61F0"/>
    <w:rsid w:val="00BF7241"/>
    <w:rsid w:val="00BF7B1A"/>
    <w:rsid w:val="00C308B9"/>
    <w:rsid w:val="00C37DB6"/>
    <w:rsid w:val="00C4518D"/>
    <w:rsid w:val="00C94F64"/>
    <w:rsid w:val="00CC73A2"/>
    <w:rsid w:val="00CE262C"/>
    <w:rsid w:val="00CE3034"/>
    <w:rsid w:val="00CE54C5"/>
    <w:rsid w:val="00D0176F"/>
    <w:rsid w:val="00D14D82"/>
    <w:rsid w:val="00D17309"/>
    <w:rsid w:val="00D2005B"/>
    <w:rsid w:val="00D46C94"/>
    <w:rsid w:val="00D53C19"/>
    <w:rsid w:val="00D863A7"/>
    <w:rsid w:val="00DC1051"/>
    <w:rsid w:val="00DC66AD"/>
    <w:rsid w:val="00DC7BE3"/>
    <w:rsid w:val="00DF3DB8"/>
    <w:rsid w:val="00E10164"/>
    <w:rsid w:val="00E22695"/>
    <w:rsid w:val="00E2526B"/>
    <w:rsid w:val="00E64B29"/>
    <w:rsid w:val="00EA58F4"/>
    <w:rsid w:val="00EE3EFB"/>
    <w:rsid w:val="00F066F0"/>
    <w:rsid w:val="00F2012D"/>
    <w:rsid w:val="00F35300"/>
    <w:rsid w:val="00F54C41"/>
    <w:rsid w:val="00F62151"/>
    <w:rsid w:val="00FA1290"/>
    <w:rsid w:val="00FB4B94"/>
    <w:rsid w:val="00FD0C87"/>
    <w:rsid w:val="00FD6A58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9A743"/>
  <w15:chartTrackingRefBased/>
  <w15:docId w15:val="{8342E2A2-3F36-4291-B53A-DC38A6CC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6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640E"/>
  </w:style>
  <w:style w:type="paragraph" w:styleId="a5">
    <w:name w:val="footer"/>
    <w:basedOn w:val="a"/>
    <w:link w:val="a6"/>
    <w:uiPriority w:val="99"/>
    <w:unhideWhenUsed/>
    <w:rsid w:val="00B26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640E"/>
  </w:style>
  <w:style w:type="paragraph" w:styleId="a7">
    <w:name w:val="List Paragraph"/>
    <w:basedOn w:val="a"/>
    <w:uiPriority w:val="34"/>
    <w:qFormat/>
    <w:rsid w:val="00F066F0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37D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7DB6"/>
    <w:pPr>
      <w:spacing w:after="100"/>
    </w:pPr>
  </w:style>
  <w:style w:type="character" w:styleId="a9">
    <w:name w:val="Hyperlink"/>
    <w:basedOn w:val="a0"/>
    <w:uiPriority w:val="99"/>
    <w:unhideWhenUsed/>
    <w:rsid w:val="00C37DB6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97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List 1 Accent 1"/>
    <w:basedOn w:val="a1"/>
    <w:uiPriority w:val="65"/>
    <w:rsid w:val="00971F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-21">
    <w:name w:val="List Table 2 Accent 1"/>
    <w:basedOn w:val="a1"/>
    <w:uiPriority w:val="47"/>
    <w:rsid w:val="00A9393C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4CAEC9"/>
        <w:bottom w:val="single" w:sz="4" w:space="0" w:color="4CAEC9"/>
        <w:insideH w:val="single" w:sz="4" w:space="0" w:color="4CAE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kocur\Documents\&#1053;&#1072;&#1089;&#1090;&#1088;&#1072;&#1080;&#1074;&#1072;&#1077;&#1084;&#1099;&#1077;%20&#1096;&#1072;&#1073;&#1083;&#1086;&#1085;&#1099;%20Office\&#1041;&#1051;&#1040;&#1053;&#1050;%20&#1043;&#1088;&#1072;&#1085;&#1076;%20&#1052;&#1077;&#1076;&#1080;&#1082;&#1072;%20&#1054;&#1073;&#1097;&#1080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BFBE2-A786-44F7-8A22-819F12DD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Гранд Медика Общий.dotx</Template>
  <TotalTime>24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Коцур Ольга Андреевна</dc:creator>
  <cp:keywords/>
  <dc:description/>
  <cp:lastModifiedBy>Коцур Ольга Андреевна</cp:lastModifiedBy>
  <cp:revision>6</cp:revision>
  <cp:lastPrinted>2018-08-08T09:22:00Z</cp:lastPrinted>
  <dcterms:created xsi:type="dcterms:W3CDTF">2021-04-14T05:49:00Z</dcterms:created>
  <dcterms:modified xsi:type="dcterms:W3CDTF">2021-04-14T07:06:00Z</dcterms:modified>
</cp:coreProperties>
</file>